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78" w:rsidRPr="00750183" w:rsidRDefault="00431F78">
      <w:pPr>
        <w:pStyle w:val="Title"/>
        <w:rPr>
          <w:rFonts w:asciiTheme="minorBidi" w:hAnsiTheme="minorBidi" w:cstheme="minorBidi"/>
        </w:rPr>
      </w:pPr>
      <w:bookmarkStart w:id="0" w:name="_GoBack"/>
      <w:bookmarkEnd w:id="0"/>
      <w:r w:rsidRPr="00750183">
        <w:rPr>
          <w:rFonts w:asciiTheme="minorBidi" w:hAnsiTheme="minorBidi" w:cstheme="minorBidi"/>
        </w:rPr>
        <w:t>Two-level CSPro Applications</w:t>
      </w: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 w:rsidP="006A7CB1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We recommend that two-level CSPro applica</w:t>
      </w:r>
      <w:r w:rsidR="006A7CB1" w:rsidRPr="00750183">
        <w:rPr>
          <w:rFonts w:asciiTheme="minorBidi" w:hAnsiTheme="minorBidi" w:cstheme="minorBidi"/>
        </w:rPr>
        <w:t>tions be avoided when possible.</w:t>
      </w:r>
      <w:r w:rsidRPr="00750183">
        <w:rPr>
          <w:rFonts w:asciiTheme="minorBidi" w:hAnsiTheme="minorBidi" w:cstheme="minorBidi"/>
        </w:rPr>
        <w:t xml:space="preserve"> </w:t>
      </w:r>
      <w:r w:rsidR="006A7CB1" w:rsidRPr="00750183">
        <w:rPr>
          <w:rFonts w:asciiTheme="minorBidi" w:hAnsiTheme="minorBidi" w:cstheme="minorBidi"/>
        </w:rPr>
        <w:t>However, i</w:t>
      </w:r>
      <w:r w:rsidRPr="00750183">
        <w:rPr>
          <w:rFonts w:asciiTheme="minorBidi" w:hAnsiTheme="minorBidi" w:cstheme="minorBidi"/>
        </w:rPr>
        <w:t xml:space="preserve">n </w:t>
      </w:r>
      <w:r w:rsidR="006A7CB1" w:rsidRPr="00750183">
        <w:rPr>
          <w:rFonts w:asciiTheme="minorBidi" w:hAnsiTheme="minorBidi" w:cstheme="minorBidi"/>
        </w:rPr>
        <w:t xml:space="preserve">some cases that is not possible. </w:t>
      </w:r>
      <w:r w:rsidRPr="00750183">
        <w:rPr>
          <w:rFonts w:asciiTheme="minorBidi" w:hAnsiTheme="minorBidi" w:cstheme="minorBidi"/>
        </w:rPr>
        <w:t>He</w:t>
      </w:r>
      <w:r w:rsidR="006A7CB1" w:rsidRPr="00750183">
        <w:rPr>
          <w:rFonts w:asciiTheme="minorBidi" w:hAnsiTheme="minorBidi" w:cstheme="minorBidi"/>
        </w:rPr>
        <w:t xml:space="preserve">re is an example of a “building” questionnaire: </w:t>
      </w:r>
      <w:r w:rsidRPr="00750183">
        <w:rPr>
          <w:rFonts w:asciiTheme="minorBidi" w:hAnsiTheme="minorBidi" w:cstheme="minorBidi"/>
        </w:rPr>
        <w:t xml:space="preserve">Building information followed by that for each household and its </w:t>
      </w:r>
      <w:r w:rsidR="006A7CB1" w:rsidRPr="00750183">
        <w:rPr>
          <w:rFonts w:asciiTheme="minorBidi" w:hAnsiTheme="minorBidi" w:cstheme="minorBidi"/>
        </w:rPr>
        <w:t xml:space="preserve">members in the building. </w:t>
      </w:r>
      <w:r w:rsidRPr="00750183">
        <w:rPr>
          <w:rFonts w:asciiTheme="minorBidi" w:hAnsiTheme="minorBidi" w:cstheme="minorBidi"/>
        </w:rPr>
        <w:t xml:space="preserve">It is important that the members be associated with </w:t>
      </w:r>
      <w:r w:rsidR="006A7CB1" w:rsidRPr="00750183">
        <w:rPr>
          <w:rFonts w:asciiTheme="minorBidi" w:hAnsiTheme="minorBidi" w:cstheme="minorBidi"/>
        </w:rPr>
        <w:t xml:space="preserve">the </w:t>
      </w:r>
      <w:r w:rsidRPr="00750183">
        <w:rPr>
          <w:rFonts w:asciiTheme="minorBidi" w:hAnsiTheme="minorBidi" w:cstheme="minorBidi"/>
        </w:rPr>
        <w:t>household as well as the building.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A226C8">
      <w:pPr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6B8FA7" wp14:editId="5272F9F2">
                <wp:simplePos x="0" y="0"/>
                <wp:positionH relativeFrom="column">
                  <wp:posOffset>2057400</wp:posOffset>
                </wp:positionH>
                <wp:positionV relativeFrom="paragraph">
                  <wp:posOffset>168910</wp:posOffset>
                </wp:positionV>
                <wp:extent cx="800100" cy="342900"/>
                <wp:effectExtent l="9525" t="6985" r="9525" b="12065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F78" w:rsidRDefault="00431F78">
                            <w: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2pt;margin-top:13.3pt;width:63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">
                <v:textbox>
                  <w:txbxContent>
                    <w:p w:rsidR="00431F78" w:rsidRDefault="00431F78">
                      <w:r>
                        <w:t>Building</w:t>
                      </w:r>
                    </w:p>
                  </w:txbxContent>
                </v:textbox>
              </v:rect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EB918E" wp14:editId="2B3BC9DB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5143500" cy="2400300"/>
                <wp:effectExtent l="9525" t="6985" r="9525" b="1206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4.3pt;width:405pt;height:18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"/>
            </w:pict>
          </mc:Fallback>
        </mc:AlternateContent>
      </w: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A226C8">
      <w:pPr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BA529" wp14:editId="4CBBDE20">
                <wp:simplePos x="0" y="0"/>
                <wp:positionH relativeFrom="column">
                  <wp:posOffset>2857500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9525" t="8890" r="38100" b="57785"/>
                <wp:wrapNone/>
                <wp:docPr id="1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.7pt" to="27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">
                <v:stroke endarrow="block"/>
              </v:line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54F5C" wp14:editId="24025F2E">
                <wp:simplePos x="0" y="0"/>
                <wp:positionH relativeFrom="column">
                  <wp:posOffset>1257300</wp:posOffset>
                </wp:positionH>
                <wp:positionV relativeFrom="paragraph">
                  <wp:posOffset>46990</wp:posOffset>
                </wp:positionV>
                <wp:extent cx="800100" cy="342900"/>
                <wp:effectExtent l="38100" t="8890" r="9525" b="57785"/>
                <wp:wrapNone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.7pt" to="16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">
                <v:stroke endarrow="block"/>
              </v:line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0A2AA0" wp14:editId="4311F778">
                <wp:simplePos x="0" y="0"/>
                <wp:positionH relativeFrom="column">
                  <wp:posOffset>2857500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9525" t="8890" r="9525" b="1016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.7pt" to="27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NEGAIAAC4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"/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4F8B0A" wp14:editId="3D95CD4F">
                <wp:simplePos x="0" y="0"/>
                <wp:positionH relativeFrom="column">
                  <wp:posOffset>1257300</wp:posOffset>
                </wp:positionH>
                <wp:positionV relativeFrom="paragraph">
                  <wp:posOffset>46990</wp:posOffset>
                </wp:positionV>
                <wp:extent cx="800100" cy="342900"/>
                <wp:effectExtent l="9525" t="8890" r="9525" b="1016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.7pt" to="16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"/>
            </w:pict>
          </mc:Fallback>
        </mc:AlternateContent>
      </w:r>
    </w:p>
    <w:p w:rsidR="00431F78" w:rsidRPr="00750183" w:rsidRDefault="00A226C8">
      <w:pPr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F21EE6" wp14:editId="0198372C">
                <wp:simplePos x="0" y="0"/>
                <wp:positionH relativeFrom="column">
                  <wp:posOffset>342900</wp:posOffset>
                </wp:positionH>
                <wp:positionV relativeFrom="paragraph">
                  <wp:posOffset>100330</wp:posOffset>
                </wp:positionV>
                <wp:extent cx="914400" cy="457200"/>
                <wp:effectExtent l="9525" t="5080" r="9525" b="13970"/>
                <wp:wrapNone/>
                <wp:docPr id="1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1F78" w:rsidRDefault="00431F78">
                            <w:r>
                              <w:t>HH #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27pt;margin-top:7.9pt;width:1in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">
                <v:textbox>
                  <w:txbxContent>
                    <w:p w:rsidR="00431F78" w:rsidRDefault="00431F78">
                      <w:r>
                        <w:t>HH # 1</w:t>
                      </w:r>
                    </w:p>
                  </w:txbxContent>
                </v:textbox>
              </v:oval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894FC0" wp14:editId="79C55E80">
                <wp:simplePos x="0" y="0"/>
                <wp:positionH relativeFrom="column">
                  <wp:posOffset>3429000</wp:posOffset>
                </wp:positionH>
                <wp:positionV relativeFrom="paragraph">
                  <wp:posOffset>100330</wp:posOffset>
                </wp:positionV>
                <wp:extent cx="914400" cy="457200"/>
                <wp:effectExtent l="9525" t="5080" r="9525" b="1397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1F78" w:rsidRDefault="00431F78">
                            <w:r>
                              <w:t>HH #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270pt;margin-top:7.9pt;width:1in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">
                <v:textbox>
                  <w:txbxContent>
                    <w:p w:rsidR="00431F78" w:rsidRDefault="00431F78">
                      <w:r>
                        <w:t>HH # 2</w:t>
                      </w:r>
                    </w:p>
                  </w:txbxContent>
                </v:textbox>
              </v:oval>
            </w:pict>
          </mc:Fallback>
        </mc:AlternateContent>
      </w: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A226C8">
      <w:pPr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7536E" wp14:editId="30D87143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1485900" cy="685800"/>
                <wp:effectExtent l="9525" t="6985" r="38100" b="59690"/>
                <wp:wrapNone/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3pt" to="207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">
                <v:stroke endarrow="block"/>
              </v:line>
            </w:pict>
          </mc:Fallback>
        </mc:AlternateContent>
      </w:r>
    </w:p>
    <w:p w:rsidR="00431F78" w:rsidRPr="00750183" w:rsidRDefault="00A226C8">
      <w:pPr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DEA0F" wp14:editId="4B892FAB">
                <wp:simplePos x="0" y="0"/>
                <wp:positionH relativeFrom="column">
                  <wp:posOffset>4000500</wp:posOffset>
                </wp:positionH>
                <wp:positionV relativeFrom="paragraph">
                  <wp:posOffset>31750</wp:posOffset>
                </wp:positionV>
                <wp:extent cx="0" cy="571500"/>
                <wp:effectExtent l="57150" t="12700" r="57150" b="15875"/>
                <wp:wrapNone/>
                <wp:docPr id="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.5pt" to="31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">
                <v:stroke endarrow="block"/>
              </v:line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69473" wp14:editId="56A9FE1B">
                <wp:simplePos x="0" y="0"/>
                <wp:positionH relativeFrom="column">
                  <wp:posOffset>914400</wp:posOffset>
                </wp:positionH>
                <wp:positionV relativeFrom="paragraph">
                  <wp:posOffset>31750</wp:posOffset>
                </wp:positionV>
                <wp:extent cx="685800" cy="571500"/>
                <wp:effectExtent l="9525" t="12700" r="47625" b="53975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.5pt" to="126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">
                <v:stroke endarrow="block"/>
              </v:line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63516" wp14:editId="01AF80B0">
                <wp:simplePos x="0" y="0"/>
                <wp:positionH relativeFrom="column">
                  <wp:posOffset>571500</wp:posOffset>
                </wp:positionH>
                <wp:positionV relativeFrom="paragraph">
                  <wp:posOffset>31750</wp:posOffset>
                </wp:positionV>
                <wp:extent cx="114300" cy="571500"/>
                <wp:effectExtent l="57150" t="12700" r="9525" b="2540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.5pt" to="54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">
                <v:stroke endarrow="block"/>
              </v:line>
            </w:pict>
          </mc:Fallback>
        </mc:AlternateContent>
      </w: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A226C8">
      <w:pPr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87E6F" wp14:editId="26473F65">
                <wp:simplePos x="0" y="0"/>
                <wp:positionH relativeFrom="column">
                  <wp:posOffset>3657600</wp:posOffset>
                </wp:positionH>
                <wp:positionV relativeFrom="paragraph">
                  <wp:posOffset>77470</wp:posOffset>
                </wp:positionV>
                <wp:extent cx="800100" cy="342900"/>
                <wp:effectExtent l="9525" t="10795" r="9525" b="8255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F78" w:rsidRDefault="00431F78">
                            <w:r>
                              <w:t>Person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4in;margin-top:6.1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">
                <v:textbox>
                  <w:txbxContent>
                    <w:p w:rsidR="00431F78" w:rsidRDefault="00431F78">
                      <w:r>
                        <w:t>Person #1</w:t>
                      </w:r>
                    </w:p>
                  </w:txbxContent>
                </v:textbox>
              </v:rect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57D2B8" wp14:editId="423BAC31">
                <wp:simplePos x="0" y="0"/>
                <wp:positionH relativeFrom="column">
                  <wp:posOffset>2400300</wp:posOffset>
                </wp:positionH>
                <wp:positionV relativeFrom="paragraph">
                  <wp:posOffset>77470</wp:posOffset>
                </wp:positionV>
                <wp:extent cx="800100" cy="342900"/>
                <wp:effectExtent l="9525" t="10795" r="9525" b="8255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F78" w:rsidRDefault="00431F78">
                            <w:r>
                              <w:t>Person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189pt;margin-top:6.1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">
                <v:textbox>
                  <w:txbxContent>
                    <w:p w:rsidR="00431F78" w:rsidRDefault="00431F78">
                      <w:r>
                        <w:t>Person #3</w:t>
                      </w:r>
                    </w:p>
                  </w:txbxContent>
                </v:textbox>
              </v:rect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49BB5B" wp14:editId="55A54695">
                <wp:simplePos x="0" y="0"/>
                <wp:positionH relativeFrom="column">
                  <wp:posOffset>1371600</wp:posOffset>
                </wp:positionH>
                <wp:positionV relativeFrom="paragraph">
                  <wp:posOffset>77470</wp:posOffset>
                </wp:positionV>
                <wp:extent cx="800100" cy="342900"/>
                <wp:effectExtent l="9525" t="10795" r="9525" b="8255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F78" w:rsidRDefault="00431F78">
                            <w:r>
                              <w:t>Person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08pt;margin-top:6.1pt;width:6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">
                <v:textbox>
                  <w:txbxContent>
                    <w:p w:rsidR="00431F78" w:rsidRDefault="00431F78">
                      <w:r>
                        <w:t>Person #2</w:t>
                      </w:r>
                    </w:p>
                  </w:txbxContent>
                </v:textbox>
              </v:rect>
            </w:pict>
          </mc:Fallback>
        </mc:AlternateContent>
      </w:r>
      <w:r w:rsidRPr="00750183">
        <w:rPr>
          <w:rFonts w:asciiTheme="minorBidi" w:hAnsiTheme="minorBidi" w:cstheme="minorBidi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91A8A2" wp14:editId="2EFF14E9">
                <wp:simplePos x="0" y="0"/>
                <wp:positionH relativeFrom="column">
                  <wp:posOffset>228600</wp:posOffset>
                </wp:positionH>
                <wp:positionV relativeFrom="paragraph">
                  <wp:posOffset>77470</wp:posOffset>
                </wp:positionV>
                <wp:extent cx="800100" cy="342900"/>
                <wp:effectExtent l="9525" t="10795" r="9525" b="825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F78" w:rsidRDefault="00431F78">
                            <w:r>
                              <w:t>Person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8pt;margin-top:6.1pt;width:63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">
                <v:textbox>
                  <w:txbxContent>
                    <w:p w:rsidR="00431F78" w:rsidRDefault="00431F78">
                      <w:r>
                        <w:t>Person #1</w:t>
                      </w:r>
                    </w:p>
                  </w:txbxContent>
                </v:textbox>
              </v:rect>
            </w:pict>
          </mc:Fallback>
        </mc:AlternateContent>
      </w: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431F78">
      <w:pPr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In </w:t>
      </w:r>
      <w:r w:rsidR="006A7CB1" w:rsidRPr="00750183">
        <w:rPr>
          <w:rFonts w:asciiTheme="minorBidi" w:hAnsiTheme="minorBidi" w:cstheme="minorBidi"/>
        </w:rPr>
        <w:t xml:space="preserve">the </w:t>
      </w:r>
      <w:r w:rsidRPr="00750183">
        <w:rPr>
          <w:rFonts w:asciiTheme="minorBidi" w:hAnsiTheme="minorBidi" w:cstheme="minorBidi"/>
        </w:rPr>
        <w:t>above example we would want to process the records as follows: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ab/>
        <w:t>Building information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  <w:t>Household #1 information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  <w:t>Person #1 information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  <w:t>Person #2 information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  <w:t>Person #3 information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</w:r>
      <w:proofErr w:type="gramStart"/>
      <w:r w:rsidRPr="00750183">
        <w:rPr>
          <w:rFonts w:asciiTheme="minorBidi" w:hAnsiTheme="minorBidi" w:cstheme="minorBidi"/>
        </w:rPr>
        <w:t>Household #2 information</w:t>
      </w:r>
      <w:proofErr w:type="gramEnd"/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</w:r>
      <w:r w:rsidRPr="00750183">
        <w:rPr>
          <w:rFonts w:asciiTheme="minorBidi" w:hAnsiTheme="minorBidi" w:cstheme="minorBidi"/>
        </w:rPr>
        <w:tab/>
        <w:t>Person #1 information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In doing cross tabulations we want to be able to cross person characteristics w</w:t>
      </w:r>
      <w:r w:rsidR="00BE4E37" w:rsidRPr="00750183">
        <w:rPr>
          <w:rFonts w:asciiTheme="minorBidi" w:hAnsiTheme="minorBidi" w:cstheme="minorBidi"/>
        </w:rPr>
        <w:t xml:space="preserve">ith household characteristics. </w:t>
      </w:r>
      <w:r w:rsidRPr="00750183">
        <w:rPr>
          <w:rFonts w:asciiTheme="minorBidi" w:hAnsiTheme="minorBidi" w:cstheme="minorBidi"/>
        </w:rPr>
        <w:t>To do this the case cannot be treated a</w:t>
      </w:r>
      <w:r w:rsidR="00BE4E37" w:rsidRPr="00750183">
        <w:rPr>
          <w:rFonts w:asciiTheme="minorBidi" w:hAnsiTheme="minorBidi" w:cstheme="minorBidi"/>
        </w:rPr>
        <w:t>s</w:t>
      </w:r>
      <w:r w:rsidRPr="00750183">
        <w:rPr>
          <w:rFonts w:asciiTheme="minorBidi" w:hAnsiTheme="minorBidi" w:cstheme="minorBidi"/>
        </w:rPr>
        <w:t xml:space="preserve"> two house re</w:t>
      </w:r>
      <w:r w:rsidR="00BE4E37" w:rsidRPr="00750183">
        <w:rPr>
          <w:rFonts w:asciiTheme="minorBidi" w:hAnsiTheme="minorBidi" w:cstheme="minorBidi"/>
        </w:rPr>
        <w:t xml:space="preserve">cords and four person records. </w:t>
      </w:r>
      <w:r w:rsidRPr="00750183">
        <w:rPr>
          <w:rFonts w:asciiTheme="minorBidi" w:hAnsiTheme="minorBidi" w:cstheme="minorBidi"/>
        </w:rPr>
        <w:t>If crossing Building characteristics with Household or Person characteristics then this is appropriate.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There is no other reasonable way to treat this case exce</w:t>
      </w:r>
      <w:r w:rsidR="00BE4E37" w:rsidRPr="00750183">
        <w:rPr>
          <w:rFonts w:asciiTheme="minorBidi" w:hAnsiTheme="minorBidi" w:cstheme="minorBidi"/>
        </w:rPr>
        <w:t xml:space="preserve">pt as a two-level application. </w:t>
      </w:r>
      <w:r w:rsidRPr="00750183">
        <w:rPr>
          <w:rFonts w:asciiTheme="minorBidi" w:hAnsiTheme="minorBidi" w:cstheme="minorBidi"/>
        </w:rPr>
        <w:t xml:space="preserve">We will define three record types: Building record, Household record, and Person record.  Each case will have one </w:t>
      </w:r>
      <w:r w:rsidR="00BC3EA4" w:rsidRPr="00750183">
        <w:rPr>
          <w:rFonts w:asciiTheme="minorBidi" w:hAnsiTheme="minorBidi" w:cstheme="minorBidi"/>
        </w:rPr>
        <w:t>record for building information</w:t>
      </w:r>
      <w:r w:rsidRPr="00750183">
        <w:rPr>
          <w:rFonts w:asciiTheme="minorBidi" w:hAnsiTheme="minorBidi" w:cstheme="minorBidi"/>
        </w:rPr>
        <w:t xml:space="preserve"> followed by </w:t>
      </w:r>
      <w:r w:rsidRPr="00750183">
        <w:rPr>
          <w:rFonts w:asciiTheme="minorBidi" w:hAnsiTheme="minorBidi" w:cstheme="minorBidi"/>
          <w:b/>
          <w:bCs/>
        </w:rPr>
        <w:t>nodes</w:t>
      </w:r>
      <w:r w:rsidRPr="00750183">
        <w:rPr>
          <w:rFonts w:asciiTheme="minorBidi" w:hAnsiTheme="minorBidi" w:cstheme="minorBidi"/>
        </w:rPr>
        <w:t xml:space="preserve"> for ea</w:t>
      </w:r>
      <w:r w:rsidR="00BE4E37" w:rsidRPr="00750183">
        <w:rPr>
          <w:rFonts w:asciiTheme="minorBidi" w:hAnsiTheme="minorBidi" w:cstheme="minorBidi"/>
        </w:rPr>
        <w:t xml:space="preserve">ch household. </w:t>
      </w:r>
      <w:r w:rsidRPr="00750183">
        <w:rPr>
          <w:rFonts w:asciiTheme="minorBidi" w:hAnsiTheme="minorBidi" w:cstheme="minorBidi"/>
        </w:rPr>
        <w:t>This node consists of the Household record followed by a Person record for each member of the household.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b/>
          <w:bCs/>
        </w:rPr>
        <w:br w:type="page"/>
      </w:r>
      <w:r w:rsidRPr="00750183">
        <w:rPr>
          <w:rFonts w:asciiTheme="minorBidi" w:hAnsiTheme="minorBidi" w:cstheme="minorBidi"/>
          <w:b/>
          <w:bCs/>
        </w:rPr>
        <w:lastRenderedPageBreak/>
        <w:t>Topics</w:t>
      </w:r>
    </w:p>
    <w:p w:rsidR="00431F78" w:rsidRPr="00750183" w:rsidRDefault="00431F7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Information on each record</w:t>
      </w:r>
    </w:p>
    <w:p w:rsidR="00431F78" w:rsidRPr="00750183" w:rsidRDefault="00431F7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Data dictionary items</w:t>
      </w:r>
    </w:p>
    <w:p w:rsidR="00431F78" w:rsidRPr="00750183" w:rsidRDefault="00431F7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Data entry forms</w:t>
      </w:r>
    </w:p>
    <w:p w:rsidR="00431F78" w:rsidRPr="00750183" w:rsidRDefault="00431F7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Entering data</w:t>
      </w:r>
    </w:p>
    <w:p w:rsidR="00431F78" w:rsidRPr="00750183" w:rsidRDefault="00431F78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Data file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b/>
          <w:bCs/>
          <w:u w:val="single"/>
        </w:rPr>
        <w:t>Information on each record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Here is the information that we are collecting: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  </w:t>
      </w:r>
    </w:p>
    <w:p w:rsidR="00431F78" w:rsidRPr="00750183" w:rsidRDefault="00431F78">
      <w:pPr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Level Building [Building ID (HH ID = blank)] ---- </w:t>
      </w:r>
      <w:r w:rsidRPr="00750183">
        <w:rPr>
          <w:rFonts w:asciiTheme="minorBidi" w:hAnsiTheme="minorBidi" w:cstheme="minorBidi"/>
          <w:b/>
          <w:bCs/>
        </w:rPr>
        <w:t>a case</w:t>
      </w:r>
    </w:p>
    <w:p w:rsidR="00431F78" w:rsidRPr="00750183" w:rsidRDefault="00431F78">
      <w:pPr>
        <w:ind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Record Building information</w:t>
      </w:r>
    </w:p>
    <w:p w:rsidR="00431F78" w:rsidRPr="00750183" w:rsidRDefault="00431F78">
      <w:pPr>
        <w:ind w:left="720"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Type of roof           </w:t>
      </w:r>
    </w:p>
    <w:p w:rsidR="00431F78" w:rsidRPr="00750183" w:rsidRDefault="00431F78">
      <w:pPr>
        <w:ind w:left="720"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Type of water source   </w:t>
      </w:r>
    </w:p>
    <w:p w:rsidR="00431F78" w:rsidRPr="00750183" w:rsidRDefault="00431F78">
      <w:pPr>
        <w:ind w:left="720"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Number of HUs          </w:t>
      </w:r>
    </w:p>
    <w:p w:rsidR="00431F78" w:rsidRPr="00750183" w:rsidRDefault="00BC3EA4">
      <w:pPr>
        <w:ind w:left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Level Household</w:t>
      </w:r>
      <w:r w:rsidR="00431F78" w:rsidRPr="00750183">
        <w:rPr>
          <w:rFonts w:asciiTheme="minorBidi" w:hAnsiTheme="minorBidi" w:cstheme="minorBidi"/>
        </w:rPr>
        <w:t xml:space="preserve"> [multiple] [Building ID + HH ID] ---- </w:t>
      </w:r>
      <w:r w:rsidR="00431F78" w:rsidRPr="00750183">
        <w:rPr>
          <w:rFonts w:asciiTheme="minorBidi" w:hAnsiTheme="minorBidi" w:cstheme="minorBidi"/>
          <w:b/>
          <w:bCs/>
        </w:rPr>
        <w:t>a node in</w:t>
      </w:r>
      <w:r w:rsidR="00BE4E37" w:rsidRPr="00750183">
        <w:rPr>
          <w:rFonts w:asciiTheme="minorBidi" w:hAnsiTheme="minorBidi" w:cstheme="minorBidi"/>
          <w:b/>
          <w:bCs/>
        </w:rPr>
        <w:t xml:space="preserve"> a</w:t>
      </w:r>
      <w:r w:rsidR="00431F78" w:rsidRPr="00750183">
        <w:rPr>
          <w:rFonts w:asciiTheme="minorBidi" w:hAnsiTheme="minorBidi" w:cstheme="minorBidi"/>
          <w:b/>
          <w:bCs/>
        </w:rPr>
        <w:t xml:space="preserve"> case</w:t>
      </w:r>
    </w:p>
    <w:p w:rsidR="00431F78" w:rsidRPr="00750183" w:rsidRDefault="00431F78">
      <w:pPr>
        <w:ind w:left="720"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Record Household information</w:t>
      </w:r>
    </w:p>
    <w:p w:rsidR="00431F78" w:rsidRPr="00750183" w:rsidRDefault="00431F78">
      <w:pPr>
        <w:ind w:left="1440"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Telephone                 </w:t>
      </w:r>
    </w:p>
    <w:p w:rsidR="00431F78" w:rsidRPr="00750183" w:rsidRDefault="00431F78">
      <w:pPr>
        <w:ind w:left="1440"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Type of heat              </w:t>
      </w:r>
    </w:p>
    <w:p w:rsidR="00431F78" w:rsidRPr="00750183" w:rsidRDefault="00431F78">
      <w:pPr>
        <w:ind w:left="1440"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Personal computer         </w:t>
      </w:r>
    </w:p>
    <w:p w:rsidR="00431F78" w:rsidRPr="00750183" w:rsidRDefault="00431F78">
      <w:pPr>
        <w:ind w:left="720" w:firstLine="72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Record Person information</w:t>
      </w:r>
    </w:p>
    <w:p w:rsidR="00431F78" w:rsidRPr="00750183" w:rsidRDefault="00431F78">
      <w:pPr>
        <w:pStyle w:val="Header"/>
        <w:ind w:left="216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Line number          </w:t>
      </w:r>
    </w:p>
    <w:p w:rsidR="00431F78" w:rsidRPr="00750183" w:rsidRDefault="00431F78">
      <w:pPr>
        <w:pStyle w:val="Header"/>
        <w:ind w:left="216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Sex                  </w:t>
      </w:r>
    </w:p>
    <w:p w:rsidR="00431F78" w:rsidRPr="00750183" w:rsidRDefault="00431F78">
      <w:pPr>
        <w:pStyle w:val="Header"/>
        <w:ind w:left="216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Age                  </w:t>
      </w:r>
    </w:p>
    <w:p w:rsidR="00431F78" w:rsidRPr="00750183" w:rsidRDefault="00431F78">
      <w:pPr>
        <w:pStyle w:val="Header"/>
        <w:ind w:left="2160"/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 xml:space="preserve">Marital status       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  <w:b/>
          <w:bCs/>
          <w:u w:val="single"/>
        </w:rPr>
        <w:t>Data Dictionary items</w:t>
      </w: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</w:p>
    <w:p w:rsidR="00431F78" w:rsidRPr="00750183" w:rsidRDefault="00431F78">
      <w:pPr>
        <w:pStyle w:val="Header"/>
        <w:tabs>
          <w:tab w:val="clear" w:pos="4320"/>
          <w:tab w:val="clear" w:pos="8640"/>
        </w:tabs>
        <w:rPr>
          <w:rFonts w:asciiTheme="minorBidi" w:hAnsiTheme="minorBidi" w:cstheme="minorBidi"/>
        </w:rPr>
      </w:pPr>
      <w:r w:rsidRPr="00750183">
        <w:rPr>
          <w:rFonts w:asciiTheme="minorBidi" w:hAnsiTheme="minorBidi" w:cstheme="minorBidi"/>
        </w:rPr>
        <w:t>Here is the listing of the data dictionary: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  <w:u w:val="single"/>
        </w:rPr>
        <w:t>Records in levels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-----------------------------------------------------------------------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Level Label                                                 Level Name  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Record Label                                                Record Name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-----------------------------------------------------------------------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two-level</w:t>
      </w:r>
      <w:proofErr w:type="gramEnd"/>
      <w:r>
        <w:rPr>
          <w:rFonts w:ascii="Courier New" w:hAnsi="Courier New" w:cs="Courier New"/>
          <w:sz w:val="18"/>
        </w:rPr>
        <w:t xml:space="preserve"> questionnaire                                     TWO_LEVEL_QUEST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Building record                                             BUILD_REC 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Household                                                   </w:t>
      </w:r>
      <w:proofErr w:type="spellStart"/>
      <w:r>
        <w:rPr>
          <w:rFonts w:ascii="Courier New" w:hAnsi="Courier New" w:cs="Courier New"/>
          <w:sz w:val="18"/>
        </w:rPr>
        <w:t>HOUSEHOLD</w:t>
      </w:r>
      <w:proofErr w:type="spellEnd"/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Housing record                                              HOUSE_REC     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Person record                                               POP_RECC      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18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  <w:r>
        <w:rPr>
          <w:rFonts w:ascii="Courier New" w:hAnsi="Courier New" w:cs="Courier New"/>
          <w:sz w:val="18"/>
          <w:u w:val="single"/>
        </w:rPr>
        <w:lastRenderedPageBreak/>
        <w:t>Items on records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18"/>
        </w:rPr>
      </w:pP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Level: two-level questionnaire                         Record: Building record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                                                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Item Label                                     Item Name               Start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(</w:t>
      </w:r>
      <w:proofErr w:type="gramStart"/>
      <w:r>
        <w:rPr>
          <w:rFonts w:ascii="Courier New" w:hAnsi="Courier New" w:cs="Courier New"/>
          <w:sz w:val="18"/>
        </w:rPr>
        <w:t>record</w:t>
      </w:r>
      <w:proofErr w:type="gramEnd"/>
      <w:r>
        <w:rPr>
          <w:rFonts w:ascii="Courier New" w:hAnsi="Courier New" w:cs="Courier New"/>
          <w:sz w:val="18"/>
        </w:rPr>
        <w:t xml:space="preserve"> type)                                                           1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province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(id) PROV                       2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district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(id) DIST                       4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village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 (id) VILLAGE                    6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enumeration</w:t>
      </w:r>
      <w:proofErr w:type="gramEnd"/>
      <w:r>
        <w:rPr>
          <w:rFonts w:ascii="Courier New" w:hAnsi="Courier New" w:cs="Courier New"/>
          <w:sz w:val="18"/>
        </w:rPr>
        <w:t xml:space="preserve"> area                          (id) EA                         8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building</w:t>
      </w:r>
      <w:proofErr w:type="gramEnd"/>
      <w:r>
        <w:rPr>
          <w:rFonts w:ascii="Courier New" w:hAnsi="Courier New" w:cs="Courier New"/>
          <w:sz w:val="18"/>
        </w:rPr>
        <w:t xml:space="preserve"> number                           (id) BUILD                     11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House number                              (id) HOUSE_NUMBER              14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Type of roof                                   </w:t>
      </w:r>
      <w:proofErr w:type="spellStart"/>
      <w:r>
        <w:rPr>
          <w:rFonts w:ascii="Courier New" w:hAnsi="Courier New" w:cs="Courier New"/>
          <w:sz w:val="18"/>
        </w:rPr>
        <w:t>ROOF</w:t>
      </w:r>
      <w:proofErr w:type="spellEnd"/>
      <w:r>
        <w:rPr>
          <w:rFonts w:ascii="Courier New" w:hAnsi="Courier New" w:cs="Courier New"/>
          <w:sz w:val="18"/>
        </w:rPr>
        <w:t xml:space="preserve">                      17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Type of water source                           WATER                     18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Number of HUs                                  NUMBER_OF_HUS             19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Level: Household                                       Record: Housing record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                                                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Item Label                                     Item Name              Start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(</w:t>
      </w:r>
      <w:proofErr w:type="gramStart"/>
      <w:r>
        <w:rPr>
          <w:rFonts w:ascii="Courier New" w:hAnsi="Courier New" w:cs="Courier New"/>
          <w:sz w:val="18"/>
        </w:rPr>
        <w:t>record</w:t>
      </w:r>
      <w:proofErr w:type="gramEnd"/>
      <w:r>
        <w:rPr>
          <w:rFonts w:ascii="Courier New" w:hAnsi="Courier New" w:cs="Courier New"/>
          <w:sz w:val="18"/>
        </w:rPr>
        <w:t xml:space="preserve"> type)                                                           1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province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(id) PROV                       2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district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(id) DIST                       4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village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 (id) VILLAGE                    6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enumeration</w:t>
      </w:r>
      <w:proofErr w:type="gramEnd"/>
      <w:r>
        <w:rPr>
          <w:rFonts w:ascii="Courier New" w:hAnsi="Courier New" w:cs="Courier New"/>
          <w:sz w:val="18"/>
        </w:rPr>
        <w:t xml:space="preserve"> area                          (id) EA                         8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building</w:t>
      </w:r>
      <w:proofErr w:type="gramEnd"/>
      <w:r>
        <w:rPr>
          <w:rFonts w:ascii="Courier New" w:hAnsi="Courier New" w:cs="Courier New"/>
          <w:sz w:val="18"/>
        </w:rPr>
        <w:t xml:space="preserve"> number                           (id) BUILD                     11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House number                              (id) HOUSE_NUMBER              14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Telephone                                      </w:t>
      </w:r>
      <w:proofErr w:type="spellStart"/>
      <w:r>
        <w:rPr>
          <w:rFonts w:ascii="Courier New" w:hAnsi="Courier New" w:cs="Courier New"/>
          <w:sz w:val="18"/>
        </w:rPr>
        <w:t>TELEPHONE</w:t>
      </w:r>
      <w:proofErr w:type="spellEnd"/>
      <w:r>
        <w:rPr>
          <w:rFonts w:ascii="Courier New" w:hAnsi="Courier New" w:cs="Courier New"/>
          <w:sz w:val="18"/>
        </w:rPr>
        <w:t xml:space="preserve">                 17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Type of heat                                   </w:t>
      </w:r>
      <w:proofErr w:type="spellStart"/>
      <w:r>
        <w:rPr>
          <w:rFonts w:ascii="Courier New" w:hAnsi="Courier New" w:cs="Courier New"/>
          <w:sz w:val="18"/>
        </w:rPr>
        <w:t>HEAT</w:t>
      </w:r>
      <w:proofErr w:type="spellEnd"/>
      <w:r>
        <w:rPr>
          <w:rFonts w:ascii="Courier New" w:hAnsi="Courier New" w:cs="Courier New"/>
          <w:sz w:val="18"/>
        </w:rPr>
        <w:t xml:space="preserve">                      18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Personal computer                              PC                        19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Level: Household                                       Record: Person record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                                                                  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Item Label                                     Item Name              Start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(</w:t>
      </w:r>
      <w:proofErr w:type="gramStart"/>
      <w:r>
        <w:rPr>
          <w:rFonts w:ascii="Courier New" w:hAnsi="Courier New" w:cs="Courier New"/>
          <w:sz w:val="18"/>
        </w:rPr>
        <w:t>record</w:t>
      </w:r>
      <w:proofErr w:type="gramEnd"/>
      <w:r>
        <w:rPr>
          <w:rFonts w:ascii="Courier New" w:hAnsi="Courier New" w:cs="Courier New"/>
          <w:sz w:val="18"/>
        </w:rPr>
        <w:t xml:space="preserve"> type)                                                           1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province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(id) PROV                       2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district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(id) DIST                       4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village</w:t>
      </w:r>
      <w:proofErr w:type="gramEnd"/>
      <w:r>
        <w:rPr>
          <w:rFonts w:ascii="Courier New" w:hAnsi="Courier New" w:cs="Courier New"/>
          <w:sz w:val="18"/>
        </w:rPr>
        <w:t xml:space="preserve">                                   (id) VILLAGE                    6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enumeration</w:t>
      </w:r>
      <w:proofErr w:type="gramEnd"/>
      <w:r>
        <w:rPr>
          <w:rFonts w:ascii="Courier New" w:hAnsi="Courier New" w:cs="Courier New"/>
          <w:sz w:val="18"/>
        </w:rPr>
        <w:t xml:space="preserve"> area                          (id) EA                         8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building</w:t>
      </w:r>
      <w:proofErr w:type="gramEnd"/>
      <w:r>
        <w:rPr>
          <w:rFonts w:ascii="Courier New" w:hAnsi="Courier New" w:cs="Courier New"/>
          <w:sz w:val="18"/>
        </w:rPr>
        <w:t xml:space="preserve"> number                           (id) BUILD                     11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House number                              (id) HOUSE_NUMBER              14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Line number                                    LINE                      17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Sex                                            </w:t>
      </w:r>
      <w:proofErr w:type="spellStart"/>
      <w:r>
        <w:rPr>
          <w:rFonts w:ascii="Courier New" w:hAnsi="Courier New" w:cs="Courier New"/>
          <w:sz w:val="18"/>
        </w:rPr>
        <w:t>SEX</w:t>
      </w:r>
      <w:proofErr w:type="spellEnd"/>
      <w:r>
        <w:rPr>
          <w:rFonts w:ascii="Courier New" w:hAnsi="Courier New" w:cs="Courier New"/>
          <w:sz w:val="18"/>
        </w:rPr>
        <w:t xml:space="preserve">                       19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Age                                            </w:t>
      </w:r>
      <w:proofErr w:type="spellStart"/>
      <w:r>
        <w:rPr>
          <w:rFonts w:ascii="Courier New" w:hAnsi="Courier New" w:cs="Courier New"/>
          <w:sz w:val="18"/>
        </w:rPr>
        <w:t>AGE</w:t>
      </w:r>
      <w:proofErr w:type="spellEnd"/>
      <w:r>
        <w:rPr>
          <w:rFonts w:ascii="Courier New" w:hAnsi="Courier New" w:cs="Courier New"/>
          <w:sz w:val="18"/>
        </w:rPr>
        <w:t xml:space="preserve">                       20    </w:t>
      </w:r>
    </w:p>
    <w:p w:rsidR="00431F78" w:rsidRDefault="00431F78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Marital status                                 M_STATUS                  23    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0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Note: values are not listed for items to condense the listing.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Data Entry form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0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Sample Case Level Form [Building record]</w:t>
      </w:r>
    </w:p>
    <w:p w:rsidR="00431F78" w:rsidRDefault="00A226C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 wp14:anchorId="6F62473D" wp14:editId="2853D9EF">
            <wp:extent cx="54864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sz w:val="20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Sample Node Level Form [Household and Person records]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A226C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DC7985" wp14:editId="2C2EB909">
            <wp:extent cx="54864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Notes: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There is NO ‘House number’ ID on the ‘case form’.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The ONLY ID on the ‘node form’ is the ‘House number’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Entering data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Data entry of the above example would be: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431F7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Enter data on ‘Case form’ [building ID +  information] – ‘Accept’ writes to disk</w:t>
      </w:r>
    </w:p>
    <w:p w:rsidR="00431F78" w:rsidRDefault="00431F7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Enter HH #1 data on ‘Node form’ [Household ID + information] – F12 to accept ‘node’ when completed; write to disk.</w:t>
      </w:r>
    </w:p>
    <w:p w:rsidR="00431F78" w:rsidRDefault="00431F7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Enter HH #2 data on ‘Node form’ [Household ID + information] – F12 to accept ‘node’ when completed; write to disk.</w:t>
      </w:r>
    </w:p>
    <w:p w:rsidR="00431F78" w:rsidRDefault="00BC3EA4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Ctrl+F12 to complete case </w:t>
      </w:r>
      <w:proofErr w:type="gramStart"/>
      <w:r w:rsidR="00431F78">
        <w:rPr>
          <w:rFonts w:ascii="Arial" w:hAnsi="Arial" w:cs="Arial"/>
        </w:rPr>
        <w:t>[ or</w:t>
      </w:r>
      <w:proofErr w:type="gramEnd"/>
      <w:r w:rsidR="00431F78">
        <w:rPr>
          <w:rFonts w:ascii="Arial" w:hAnsi="Arial" w:cs="Arial"/>
        </w:rPr>
        <w:t xml:space="preserve"> you can Partial Save if allowed].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Data File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 test data file of two cases: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building</w:t>
      </w:r>
      <w:proofErr w:type="gramEnd"/>
      <w:r>
        <w:rPr>
          <w:rFonts w:ascii="Arial" w:hAnsi="Arial" w:cs="Arial"/>
        </w:rPr>
        <w:t xml:space="preserve"> ID  </w:t>
      </w:r>
      <w:r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&lt;HH&gt;&lt;- record data -&gt;</w:t>
      </w:r>
    </w:p>
    <w:p w:rsidR="00431F78" w:rsidRDefault="00431F7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ID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1010101001001   </w:t>
      </w:r>
      <w:proofErr w:type="gramStart"/>
      <w:r>
        <w:rPr>
          <w:rFonts w:ascii="Courier New" w:hAnsi="Courier New" w:cs="Courier New"/>
        </w:rPr>
        <w:t>11001  &lt;</w:t>
      </w:r>
      <w:proofErr w:type="gramEnd"/>
      <w:r>
        <w:rPr>
          <w:rFonts w:ascii="Courier New" w:hAnsi="Courier New" w:cs="Courier New"/>
        </w:rPr>
        <w:t>- building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2010101001001001111    &lt;- household #1    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30101010010010011121111&lt;- person #1 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31111010010010012111111&lt;- person #2 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31111010010010013220222&lt;- person #3 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2010101001001002222    &lt;- household #2    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30101010010010021222122&lt;- person #1 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1111101001002   22002   &lt;- next building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2111101001002001111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31111010010020012220222</w:t>
      </w:r>
    </w:p>
    <w:p w:rsidR="00431F78" w:rsidRDefault="00431F78">
      <w:pPr>
        <w:pStyle w:val="Header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2111101001002002222</w:t>
      </w:r>
    </w:p>
    <w:sectPr w:rsidR="00431F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E37" w:rsidRDefault="00BE4E37">
      <w:r>
        <w:separator/>
      </w:r>
    </w:p>
  </w:endnote>
  <w:endnote w:type="continuationSeparator" w:id="0">
    <w:p w:rsidR="00BE4E37" w:rsidRDefault="00BE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E37" w:rsidRDefault="00BE4E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E37" w:rsidRDefault="00BE4E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E37" w:rsidRDefault="00BE4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E37" w:rsidRDefault="00BE4E37">
      <w:r>
        <w:separator/>
      </w:r>
    </w:p>
  </w:footnote>
  <w:footnote w:type="continuationSeparator" w:id="0">
    <w:p w:rsidR="00BE4E37" w:rsidRDefault="00BE4E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E37" w:rsidRDefault="00BE4E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E37" w:rsidRDefault="00BE4E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E37" w:rsidRDefault="00BE4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6511"/>
    <w:multiLevelType w:val="hybridMultilevel"/>
    <w:tmpl w:val="18F85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E61077"/>
    <w:multiLevelType w:val="hybridMultilevel"/>
    <w:tmpl w:val="96ACA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042F25"/>
    <w:multiLevelType w:val="hybridMultilevel"/>
    <w:tmpl w:val="53CA07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A4"/>
    <w:rsid w:val="00431F78"/>
    <w:rsid w:val="004E119D"/>
    <w:rsid w:val="006A7CB1"/>
    <w:rsid w:val="00750183"/>
    <w:rsid w:val="00A226C8"/>
    <w:rsid w:val="00BC3EA4"/>
    <w:rsid w:val="00B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E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E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DCED5240.dotm</Template>
  <TotalTime>0</TotalTime>
  <Pages>5</Pages>
  <Words>669</Words>
  <Characters>6993</Characters>
  <Application>Microsoft Office Word</Application>
  <DocSecurity>0</DocSecurity>
  <Lines>58</Lines>
  <Paragraphs>15</Paragraphs>
  <ScaleCrop>false</ScaleCrop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2012-07-25T21:17:00Z</dcterms:created>
  <dcterms:modified xsi:type="dcterms:W3CDTF">2012-07-25T21:17:00Z</dcterms:modified>
</cp:coreProperties>
</file>