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97B20">
      <w:bookmarkStart w:id="0" w:name="_GoBack"/>
      <w:bookmarkEnd w:id="0"/>
    </w:p>
    <w:p w:rsidR="00000000" w:rsidRDefault="00B113A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2171700" cy="571500"/>
                <wp:effectExtent l="9525" t="5715" r="9525" b="12763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571500"/>
                        </a:xfrm>
                        <a:prstGeom prst="wedgeEllipseCallout">
                          <a:avLst>
                            <a:gd name="adj1" fmla="val -38773"/>
                            <a:gd name="adj2" fmla="val 702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97B20">
                            <w:pPr>
                              <w:pStyle w:val="BodyText"/>
                              <w:jc w:val="center"/>
                            </w:pPr>
                            <w:r>
                              <w:t>Variables specified in the INCLUDE parameter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" o:spid="_x0000_s1026" type="#_x0000_t63" style="position:absolute;margin-left:252pt;margin-top:4.2pt;width:171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" adj="2425,25968">
                <v:textbox>
                  <w:txbxContent>
                    <w:p w:rsidR="00000000" w:rsidRDefault="00197B20">
                      <w:pPr>
                        <w:pStyle w:val="BodyText"/>
                        <w:jc w:val="center"/>
                      </w:pPr>
                      <w:r>
                        <w:t>Variables specified in the INCLUDE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167640</wp:posOffset>
                </wp:positionV>
                <wp:extent cx="1257300" cy="571500"/>
                <wp:effectExtent l="9525" t="5715" r="9525" b="133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97B20">
                            <w:pPr>
                              <w:pStyle w:val="BodyText2"/>
                            </w:pPr>
                            <w:r>
                              <w:t>The selection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7" o:spid="_x0000_s1027" type="#_x0000_t84" style="position:absolute;margin-left:27pt;margin-top:13.2pt;width:99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">
                <v:textbox>
                  <w:txbxContent>
                    <w:p w:rsidR="00000000" w:rsidRDefault="00197B20">
                      <w:pPr>
                        <w:pStyle w:val="BodyText2"/>
                      </w:pPr>
                      <w:r>
                        <w:t>The selection Window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197B20"/>
    <w:p w:rsidR="00000000" w:rsidRDefault="00B113A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331470</wp:posOffset>
                </wp:positionV>
                <wp:extent cx="685800" cy="342900"/>
                <wp:effectExtent l="152400" t="0" r="76200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685800" cy="342900"/>
                        </a:xfrm>
                        <a:prstGeom prst="striped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8" o:spid="_x0000_s1026" type="#_x0000_t93" style="position:absolute;margin-left:103.5pt;margin-top:26.1pt;width:54pt;height:27pt;rotation:45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" fillcolor="#eaeaea"/>
            </w:pict>
          </mc:Fallback>
        </mc:AlternateContent>
      </w:r>
    </w:p>
    <w:p w:rsidR="00000000" w:rsidRDefault="00197B20"/>
    <w:p w:rsidR="00000000" w:rsidRDefault="00B113A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-1162050</wp:posOffset>
                </wp:positionV>
                <wp:extent cx="571500" cy="2971800"/>
                <wp:effectExtent l="19050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571500" cy="2971800"/>
                        </a:xfrm>
                        <a:prstGeom prst="rightBrace">
                          <a:avLst>
                            <a:gd name="adj1" fmla="val 45572"/>
                            <a:gd name="adj2" fmla="val 50782"/>
                          </a:avLst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247.5pt;margin-top:-91.5pt;width:45pt;height:234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" adj="1893,10969" strokeweight="2.75pt"/>
            </w:pict>
          </mc:Fallback>
        </mc:AlternateContent>
      </w:r>
    </w:p>
    <w:p w:rsidR="00000000" w:rsidRDefault="00197B20"/>
    <w:p w:rsidR="00000000" w:rsidRDefault="00B113A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144780</wp:posOffset>
                </wp:positionV>
                <wp:extent cx="1600200" cy="914400"/>
                <wp:effectExtent l="9525" t="11430" r="247650" b="762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wedgeEllipseCallout">
                          <a:avLst>
                            <a:gd name="adj1" fmla="val 63769"/>
                            <a:gd name="adj2" fmla="val 15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97B20">
                            <w:pPr>
                              <w:pStyle w:val="BodyText"/>
                              <w:jc w:val="center"/>
                            </w:pPr>
                            <w:r>
                              <w:t xml:space="preserve">MULTIPLE </w:t>
                            </w:r>
                            <w:proofErr w:type="gramStart"/>
                            <w:r>
                              <w:t>parameter</w:t>
                            </w:r>
                            <w:proofErr w:type="gramEnd"/>
                            <w:r>
                              <w:t xml:space="preserve"> allows multiple selections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8" type="#_x0000_t63" style="position:absolute;margin-left:-9pt;margin-top:11.4pt;width:126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" adj="24574,14175">
                <v:textbox>
                  <w:txbxContent>
                    <w:p w:rsidR="00000000" w:rsidRDefault="00197B20">
                      <w:pPr>
                        <w:pStyle w:val="BodyText"/>
                        <w:jc w:val="center"/>
                      </w:pPr>
                      <w:r>
                        <w:t xml:space="preserve">MULTIPLE </w:t>
                      </w:r>
                      <w:proofErr w:type="gramStart"/>
                      <w:r>
                        <w:t>parameter</w:t>
                      </w:r>
                      <w:proofErr w:type="gramEnd"/>
                      <w:r>
                        <w:t xml:space="preserve"> allows multiple selections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30480</wp:posOffset>
            </wp:positionV>
            <wp:extent cx="3884295" cy="133413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113A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83820</wp:posOffset>
                </wp:positionV>
                <wp:extent cx="114300" cy="1028700"/>
                <wp:effectExtent l="9525" t="7620" r="9525" b="1143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028700"/>
                        </a:xfrm>
                        <a:prstGeom prst="leftBrace">
                          <a:avLst>
                            <a:gd name="adj1" fmla="val 7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" o:spid="_x0000_s1026" type="#_x0000_t87" style="position:absolute;margin-left:135pt;margin-top:6.6pt;width:9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"/>
            </w:pict>
          </mc:Fallback>
        </mc:AlternateContent>
      </w:r>
    </w:p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B20" w:rsidRDefault="00197B20" w:rsidP="00197B20">
      <w:r>
        <w:separator/>
      </w:r>
    </w:p>
  </w:endnote>
  <w:endnote w:type="continuationSeparator" w:id="0">
    <w:p w:rsidR="00197B20" w:rsidRDefault="00197B20" w:rsidP="0019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20" w:rsidRDefault="00197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20" w:rsidRDefault="00197B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20" w:rsidRDefault="00197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B20" w:rsidRDefault="00197B20" w:rsidP="00197B20">
      <w:r>
        <w:separator/>
      </w:r>
    </w:p>
  </w:footnote>
  <w:footnote w:type="continuationSeparator" w:id="0">
    <w:p w:rsidR="00197B20" w:rsidRDefault="00197B20" w:rsidP="00197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20" w:rsidRDefault="00197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20" w:rsidRDefault="00197B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20" w:rsidRDefault="00197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AF"/>
    <w:rsid w:val="00197B20"/>
    <w:rsid w:val="00B1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"/>
    </o:shapedefaults>
    <o:shapelayout v:ext="edit">
      <o:idmap v:ext="edit" data="1"/>
      <o:rules v:ext="edit">
        <o:r id="V:Rule2" type="callout" idref="#_x0000_s1027"/>
        <o:r id="V:Rule3" type="callout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0"/>
    </w:rPr>
  </w:style>
  <w:style w:type="paragraph" w:styleId="BodyText2">
    <w:name w:val="Body Text 2"/>
    <w:basedOn w:val="Normal"/>
    <w:semiHidden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197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B20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7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B20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0"/>
    </w:rPr>
  </w:style>
  <w:style w:type="paragraph" w:styleId="BodyText2">
    <w:name w:val="Body Text 2"/>
    <w:basedOn w:val="Normal"/>
    <w:semiHidden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197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B20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7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B20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F442E9B0.dotm</Template>
  <TotalTime>0</TotalTime>
  <Pages>1</Pages>
  <Words>0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2012-07-25T21:18:00Z</dcterms:created>
  <dcterms:modified xsi:type="dcterms:W3CDTF">2012-07-25T21:18:00Z</dcterms:modified>
</cp:coreProperties>
</file>